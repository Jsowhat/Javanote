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装饰模式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bookmarkStart w:id="0" w:name="_GoBack"/>
      <w:bookmarkEnd w:id="0"/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装饰模式指的是在不必改变原类文件和使用继承的情况下，动态地扩展一个对象的功能。它是通过创建一个包装对象，也就是装饰来包裹真实的对象。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E57405"/>
    <w:rsid w:val="47E5740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oqiao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2018-08-12T13:50:00Z</dcterms:created>
  <dc:creator>卓•乔不死</dc:creator>
  <cp:lastModifiedBy>卓•乔不死</cp:lastModifiedBy>
  <dcterms:modified xsi:type="dcterms:W3CDTF">2018-08-12T13:51:19Z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