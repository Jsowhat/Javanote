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form表单用于向服务器传送数据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ajax() 方法通过 HTTP 请求加载远程数据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$.ajax()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：</w:t>
      </w:r>
      <w:r>
        <w:rPr>
          <w:rFonts w:hint="default" w:ascii="Helvetica" w:hAnsi="Helvetica" w:eastAsia="Helvetica" w:cs="Helvetica"/>
          <w:caps w:val="0"/>
          <w:spacing w:val="0"/>
          <w:kern w:val="0"/>
          <w:sz w:val="22"/>
          <w:szCs w:val="22"/>
          <w:lang w:val="en-US" w:eastAsia="zh-CN" w:bidi="ar"/>
        </w:rPr>
        <w:t>提交AJAX请求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$.get()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使用get方式提交ajax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$.post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使用post方式提交ajax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常用的$ajax()方式：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BFBFB"/>
        <w:ind w:lef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$.ajax({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0F0F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2"/>
          <w:szCs w:val="22"/>
          <w:shd w:val="clear" w:fill="F0F0F0"/>
          <w:lang w:val="en-US" w:eastAsia="zh-CN" w:bidi="ar"/>
        </w:rPr>
        <w:t>url: page,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2"/>
          <w:szCs w:val="22"/>
          <w:shd w:val="clear" w:fill="F0F0F0"/>
          <w:lang w:val="en-US" w:eastAsia="zh-CN" w:bidi="ar"/>
        </w:rPr>
        <w:t xml:space="preserve">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表示访问的是page页面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BFBFB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data:{"name":value},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 xml:space="preserve">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表示提交的参数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0F0F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2"/>
          <w:szCs w:val="22"/>
          <w:shd w:val="clear" w:fill="F0F0F0"/>
          <w:lang w:val="en-US" w:eastAsia="zh-CN" w:bidi="ar"/>
        </w:rPr>
        <w:t>success: function(result){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2"/>
          <w:szCs w:val="22"/>
          <w:shd w:val="clear" w:fill="F0F0F0"/>
          <w:lang w:val="en-US" w:eastAsia="zh-CN" w:bidi="ar"/>
        </w:rPr>
        <w:t xml:space="preserve"> 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表示服务器成功返回后对应的响应函数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BFBFB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$("#checkResult").html(result);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0F0F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2"/>
          <w:szCs w:val="22"/>
          <w:shd w:val="clear" w:fill="F0F0F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BFBFB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});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60" w:lineRule="atLeast"/>
        <w:ind w:left="0" w:leftChars="0" w:right="0" w:firstLine="0" w:firstLineChars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jsp中出现no suitable driver found for jdbc:时，解决方法：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将jar包放在Tomcat的lib文件夹下，同时也放在Java web项目下WebRoot/WEB-INF/lib下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BFBFB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hd w:val="clear" w:fill="FBFBFB"/>
        <w:ind w:left="0" w:leftChars="0" w:firstLine="0" w:firstLineChars="0"/>
        <w:jc w:val="left"/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同源策略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hd w:val="clear" w:fill="FBFBFB"/>
        <w:ind w:left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同源是指，域名，协议，端口相同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hd w:val="clear" w:fill="FBFBFB"/>
        <w:ind w:left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5.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什么是跨域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受前面所讲的浏览器同源策略的影响，不是同源的脚本不能操作其他源下面的对象。想要操作另一个源下的对象是就需要跨域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6BDC4B"/>
    <w:multiLevelType w:val="singleLevel"/>
    <w:tmpl w:val="D06BDC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DF2359"/>
    <w:rsid w:val="16EC11EC"/>
    <w:rsid w:val="43144010"/>
    <w:rsid w:val="61DF235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oqiao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2018-07-03T01:54:00Z</dcterms:created>
  <dc:creator>卓•乔不死</dc:creator>
  <cp:lastModifiedBy>卓•乔不死</cp:lastModifiedBy>
  <dcterms:modified xsi:type="dcterms:W3CDTF">2018-08-03T09:28:08Z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