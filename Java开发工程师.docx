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10" w:afterAutospacing="0" w:line="360" w:lineRule="auto"/>
        <w:ind w:left="0" w:firstLine="0"/>
        <w:jc w:val="center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Java开发工程师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10" w:afterAutospacing="0" w:line="360" w:lineRule="auto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1.精通Java语言，熟悉常用j2ee架构，熟悉Struts，Spring，Hibernate框架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10" w:afterAutospacing="0" w:line="360" w:lineRule="auto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2.熟悉Unix/Linux系统，熟悉Java核心，集合，网络，多线程编程，熟悉常用算法与数据结构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10" w:afterAutospacing="0" w:line="360" w:lineRule="auto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3.. 精通Java，熟悉JSP、Servlet、JavaScript、XML、Ajax，懂Web开发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10" w:afterAutospacing="0" w:line="360" w:lineRule="auto"/>
        <w:ind w:left="0" w:firstLine="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4.熟悉一些常用WEB开发框架如Spring MVC/Boot、MyBatis，懂单元测试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5.熟悉常用数据库，如oracle、mysql等以及Tomcat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kern w:val="2"/>
          <w:sz w:val="30"/>
          <w:szCs w:val="30"/>
          <w:shd w:val="clear" w:color="auto" w:fill="auto"/>
          <w:lang w:val="en-US" w:eastAsia="zh-CN" w:bidi="ar-SA"/>
        </w:rPr>
        <w:t>6.有一定沟通协调能力、动手创新能力及团队合作精神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  <w:t xml:space="preserve"> 熟练掌握HTML、CSS及Javascript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  <w:t>8.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  <w:t xml:space="preserve"> 掌握jQuery、Angular、React、Vue中任意一个前端框架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  <w:t>9。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  <w:t xml:space="preserve"> 了解至少一种Server端语言（Node/PHP/Python/Go/Java等）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  <w:t>10.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  <w:t>有Spring、SpringMVC、SpringSecurity、Hibernate(JPA)、Mybaitis、SpringCloud等开源框架的使用经验者优先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  <w:t>11.</w:t>
      </w:r>
      <w:r>
        <w:rPr>
          <w:rFonts w:hint="eastAsia" w:ascii="微软雅黑" w:hAnsi="微软雅黑" w:eastAsia="微软雅黑" w:cs="微软雅黑"/>
          <w:i w:val="0"/>
          <w:caps w:val="0"/>
          <w:color w:val="5B5B5B"/>
          <w:spacing w:val="0"/>
          <w:sz w:val="21"/>
          <w:szCs w:val="21"/>
          <w:shd w:val="clear" w:fill="F9F9F9"/>
        </w:rPr>
        <w:t>1.Java基础扎实，深入理解IO、多线程、并发、GC等,有Spring、SpringMVC、ORM、Tomcat/Netty等使用经验；</w:t>
      </w:r>
      <w:bookmarkStart w:id="0" w:name="_GoBack"/>
      <w:bookmarkEnd w:id="0"/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</w:pP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Web开发：PHP/ Python/ Node/ Ruby/ Elixir （掌握/基础/理解/熟练应用/使用XXX开发Web应用/开发API/）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Web框架：Lavarel/ Django/ Express/ RubyOnRails/ Phoenix（掌握/基础/熟练应用/使用XXX开发XXX）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前端框架：Bootstrap/ AngularJS/ EmberJS/ Vue/ React （掌握/基础/熟练应用/使用XXX开发XXX）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前端工具：Bower/ Gulp/ SaSS/ LeSS/ PhoneGap （掌握/基础/熟练应用/使用XXX开发XXX）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数据库相关：MySQL/ PgSQL/ PDO/ SQLite （应用/熟练应用/操作）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版本管理、文档和自动化部署工具：Svn/ Git/ PHPDoc/ Phing/ Composer （应用/熟练应用/掌握XXX部署过程）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单元测试：PHPUnit/ SimpleTest/ Qunit/ Rspec （应用/使用/掌握XXX进行测试）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云和开放平台：SAE/ BAE/ AWS/ 微博开放平台/ 微信公众号开发/ 微信小程序开发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  <w:t>操作系统：基于linux/ mac/ 开发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30"/>
          <w:szCs w:val="30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323B01"/>
    <w:multiLevelType w:val="multilevel"/>
    <w:tmpl w:val="C9323B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E1AB5"/>
    <w:rsid w:val="31812163"/>
    <w:rsid w:val="3CEE1AD8"/>
    <w:rsid w:val="54534DF3"/>
    <w:rsid w:val="62DE1AB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oqiao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2018-08-05T12:55:00Z</dcterms:created>
  <dc:creator>卓•乔不死</dc:creator>
  <cp:lastModifiedBy>卓•乔不死</cp:lastModifiedBy>
  <dcterms:modified xsi:type="dcterms:W3CDTF">2018-08-14T16:33:09Z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