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笔试基本问题汇总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get跟post的区别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session跟cookie的区别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Spring中bean的配置方式有哪几种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synchronized和lock的区别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缺页中断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联合索引  命中索引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浏览器输入域名game.163.com，会按什么顺序查找地址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HashMap、HashSet的时间复杂度 TreeMap、TreeSet的时间复杂度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二叉树前序、中序、后序；堆排序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Spring中的bean的配置方式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基于xml的配置（2）基于注解（3）基于Java类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11、同步方法和同步代码块的区别是什么？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区别：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同步方法默认用this或者当前类class对象作为锁；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同步代码块可以选择以什么来加锁，比同步方法要更细颗粒度，我们可以</w:t>
      </w:r>
      <w:bookmarkStart w:id="0" w:name="_GoBack"/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选择只同步会发生同步问题的部分代码而不是整个方法；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同步方法使用关键字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synchronized修饰方法，而同步代码块主要是修饰需要进行同步的代码，用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synchronized（object）{代码内容}进行修饰；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12、产生死锁的四个条件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互斥性、保持、请求和不可剥夺性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/>
          <w:b w:val="0"/>
          <w:bCs w:val="0"/>
          <w:lang w:val="en-US" w:eastAsia="zh-CN"/>
        </w:rPr>
        <w:t>解决死锁：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其中最简单的方法就是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线程都是以同样的顺序加锁和释放锁，也就是破坏了第四个条件。</w:t>
      </w:r>
    </w:p>
    <w:p>
      <w:pPr>
        <w:numPr>
          <w:ilvl w:val="0"/>
          <w:numId w:val="3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联合索引、命中索引、缺页中断、Linux用户和组</w:t>
      </w:r>
    </w:p>
    <w:p>
      <w:pPr>
        <w:numPr>
          <w:ilvl w:val="0"/>
          <w:numId w:val="3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E19DF"/>
    <w:multiLevelType w:val="singleLevel"/>
    <w:tmpl w:val="165E19D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67BD0A9"/>
    <w:multiLevelType w:val="singleLevel"/>
    <w:tmpl w:val="167BD0A9"/>
    <w:lvl w:ilvl="0" w:tentative="0">
      <w:start w:val="13"/>
      <w:numFmt w:val="decimal"/>
      <w:suff w:val="nothing"/>
      <w:lvlText w:val="%1、"/>
      <w:lvlJc w:val="left"/>
    </w:lvl>
  </w:abstractNum>
  <w:abstractNum w:abstractNumId="2">
    <w:nsid w:val="771D8F56"/>
    <w:multiLevelType w:val="singleLevel"/>
    <w:tmpl w:val="771D8F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A3C8F"/>
    <w:rsid w:val="0F5B1BF0"/>
    <w:rsid w:val="1DBA3C8F"/>
    <w:rsid w:val="24534C7E"/>
    <w:rsid w:val="27EF14F1"/>
    <w:rsid w:val="4AE02C2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oqia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590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2018-09-14T02:13:00Z</dcterms:created>
  <dc:creator>卓•乔不死</dc:creator>
  <cp:lastModifiedBy>卓•乔不死</cp:lastModifiedBy>
  <dcterms:modified xsi:type="dcterms:W3CDTF">2018-09-20T16:03:04Z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